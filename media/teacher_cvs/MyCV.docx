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6F6" w:rsidRDefault="00D078BB" w:rsidP="00B53218">
      <w:pPr>
        <w:pStyle w:val="Name"/>
        <w:jc w:val="center"/>
      </w:pPr>
      <w:r>
        <w:t>GINTA PETERSON</w:t>
      </w:r>
    </w:p>
    <w:p w:rsidR="00F926F6" w:rsidRDefault="00B53218" w:rsidP="00B53218">
      <w:pPr>
        <w:pStyle w:val="ContactInformation"/>
        <w:ind w:left="4" w:right="-43" w:firstLine="1"/>
        <w:jc w:val="center"/>
        <w:rPr>
          <w:sz w:val="18"/>
          <w:szCs w:val="13"/>
        </w:rPr>
      </w:pPr>
      <w:r w:rsidRPr="0028118C">
        <w:rPr>
          <w:sz w:val="18"/>
          <w:szCs w:val="13"/>
        </w:rPr>
        <w:t xml:space="preserve">Address: </w:t>
      </w:r>
      <w:r w:rsidR="00D078BB" w:rsidRPr="0028118C">
        <w:rPr>
          <w:sz w:val="18"/>
          <w:szCs w:val="13"/>
        </w:rPr>
        <w:t xml:space="preserve">No. 0A17 </w:t>
      </w:r>
      <w:proofErr w:type="spellStart"/>
      <w:r w:rsidR="00D078BB" w:rsidRPr="0028118C">
        <w:rPr>
          <w:sz w:val="18"/>
          <w:szCs w:val="13"/>
        </w:rPr>
        <w:t>Efab</w:t>
      </w:r>
      <w:proofErr w:type="spellEnd"/>
      <w:r w:rsidR="00D078BB" w:rsidRPr="0028118C">
        <w:rPr>
          <w:sz w:val="18"/>
          <w:szCs w:val="13"/>
        </w:rPr>
        <w:t xml:space="preserve"> Estate, Abuja</w:t>
      </w:r>
      <w:r w:rsidR="007E19F5">
        <w:rPr>
          <w:sz w:val="18"/>
          <w:szCs w:val="13"/>
        </w:rPr>
        <w:t>, Nigeria</w:t>
      </w:r>
      <w:r w:rsidR="00D078BB" w:rsidRPr="0028118C">
        <w:rPr>
          <w:sz w:val="18"/>
          <w:szCs w:val="13"/>
        </w:rPr>
        <w:t xml:space="preserve"> | </w:t>
      </w:r>
      <w:r w:rsidR="0049083B" w:rsidRPr="0028118C">
        <w:rPr>
          <w:sz w:val="18"/>
          <w:szCs w:val="13"/>
        </w:rPr>
        <w:t>Phone: +</w:t>
      </w:r>
      <w:r w:rsidR="00D078BB" w:rsidRPr="0028118C">
        <w:rPr>
          <w:sz w:val="18"/>
          <w:szCs w:val="13"/>
        </w:rPr>
        <w:t>2347030673089 |</w:t>
      </w:r>
      <w:r w:rsidRPr="0028118C">
        <w:rPr>
          <w:sz w:val="18"/>
          <w:szCs w:val="13"/>
        </w:rPr>
        <w:t xml:space="preserve"> Email: </w:t>
      </w:r>
      <w:hyperlink r:id="rId8" w:history="1">
        <w:r w:rsidR="001E0D44" w:rsidRPr="00713A74">
          <w:rPr>
            <w:rStyle w:val="Hyperlink"/>
            <w:sz w:val="18"/>
            <w:szCs w:val="13"/>
          </w:rPr>
          <w:t>gintason@gmail.com</w:t>
        </w:r>
      </w:hyperlink>
    </w:p>
    <w:p w:rsidR="001E0D44" w:rsidRDefault="00A65F2A" w:rsidP="001E0D44">
      <w:pPr>
        <w:pStyle w:val="Heading1"/>
      </w:pPr>
      <w:r>
        <w:t>PERSONAL DETAILS</w:t>
      </w:r>
    </w:p>
    <w:p w:rsidR="00A65F2A" w:rsidRDefault="00A65F2A" w:rsidP="00A65F2A">
      <w:pPr>
        <w:pStyle w:val="ContactInformation"/>
        <w:ind w:right="-43"/>
      </w:pPr>
      <w:r w:rsidRPr="00861A1B">
        <w:rPr>
          <w:color w:val="auto"/>
        </w:rPr>
        <w:t>Date Of Birth:</w:t>
      </w:r>
      <w:r w:rsidRPr="00A65F2A">
        <w:rPr>
          <w:color w:val="auto"/>
        </w:rPr>
        <w:t xml:space="preserve"> </w:t>
      </w:r>
      <w:r w:rsidRPr="00A65F2A">
        <w:rPr>
          <w:color w:val="auto"/>
        </w:rPr>
        <w:tab/>
      </w:r>
      <w:r w:rsidRPr="00A65F2A">
        <w:rPr>
          <w:color w:val="auto"/>
        </w:rPr>
        <w:tab/>
      </w:r>
      <w:r w:rsidRPr="00A65F2A">
        <w:rPr>
          <w:color w:val="auto"/>
        </w:rPr>
        <w:tab/>
      </w:r>
      <w:r w:rsidRPr="00A65F2A">
        <w:rPr>
          <w:color w:val="auto"/>
        </w:rPr>
        <w:tab/>
        <w:t xml:space="preserve">             </w:t>
      </w:r>
      <w:r w:rsidR="00861A1B">
        <w:rPr>
          <w:color w:val="auto"/>
        </w:rPr>
        <w:t xml:space="preserve"> </w:t>
      </w:r>
      <w:r>
        <w:t>13</w:t>
      </w:r>
      <w:r w:rsidRPr="00A65F2A">
        <w:rPr>
          <w:vertAlign w:val="superscript"/>
        </w:rPr>
        <w:t>th</w:t>
      </w:r>
      <w:r>
        <w:t xml:space="preserve"> November, 1986</w:t>
      </w:r>
    </w:p>
    <w:p w:rsidR="00A65F2A" w:rsidRDefault="00A65F2A" w:rsidP="00A65F2A">
      <w:pPr>
        <w:pStyle w:val="ContactInformation"/>
        <w:ind w:right="-43"/>
      </w:pPr>
      <w:r w:rsidRPr="00861A1B">
        <w:rPr>
          <w:color w:val="auto"/>
        </w:rPr>
        <w:t>Nationality:</w:t>
      </w:r>
      <w:r w:rsidRPr="00A65F2A">
        <w:rPr>
          <w:color w:val="auto"/>
        </w:rPr>
        <w:t xml:space="preserve">                 </w:t>
      </w:r>
      <w:r w:rsidR="00861A1B">
        <w:rPr>
          <w:color w:val="auto"/>
        </w:rPr>
        <w:t xml:space="preserve">  </w:t>
      </w:r>
      <w:r>
        <w:t>Nigeria</w:t>
      </w:r>
    </w:p>
    <w:p w:rsidR="00A65F2A" w:rsidRDefault="00A65F2A" w:rsidP="00A65F2A">
      <w:pPr>
        <w:pStyle w:val="ContactInformation"/>
        <w:ind w:right="-43"/>
      </w:pPr>
      <w:r w:rsidRPr="00861A1B">
        <w:rPr>
          <w:color w:val="auto"/>
        </w:rPr>
        <w:t>State Of Origin:</w:t>
      </w:r>
      <w:r w:rsidRPr="00A65F2A">
        <w:rPr>
          <w:color w:val="auto"/>
        </w:rPr>
        <w:t xml:space="preserve">          </w:t>
      </w:r>
      <w:r w:rsidR="00861A1B">
        <w:rPr>
          <w:color w:val="auto"/>
        </w:rPr>
        <w:tab/>
        <w:t xml:space="preserve">   </w:t>
      </w:r>
      <w:r>
        <w:t>Delta State</w:t>
      </w:r>
    </w:p>
    <w:p w:rsidR="00861A1B" w:rsidRPr="00A65F2A" w:rsidRDefault="00861A1B" w:rsidP="00A65F2A">
      <w:pPr>
        <w:pStyle w:val="ContactInformation"/>
        <w:ind w:right="-43"/>
      </w:pPr>
      <w:r w:rsidRPr="00861A1B">
        <w:rPr>
          <w:color w:val="auto"/>
        </w:rPr>
        <w:t>State Of Residence:</w:t>
      </w:r>
      <w:r w:rsidRPr="00861A1B">
        <w:rPr>
          <w:color w:val="auto"/>
        </w:rPr>
        <w:tab/>
        <w:t xml:space="preserve">       </w:t>
      </w:r>
      <w:r>
        <w:t>Federal Capital Territory, Abuja, Nigeria</w:t>
      </w:r>
    </w:p>
    <w:sdt>
      <w:sdtPr>
        <w:id w:val="-1179423465"/>
        <w:placeholder>
          <w:docPart w:val="758955451D4F574FA9C7CFEC7BC40A4B"/>
        </w:placeholder>
        <w:temporary/>
        <w:showingPlcHdr/>
        <w15:appearance w15:val="hidden"/>
      </w:sdtPr>
      <w:sdtContent>
        <w:p w:rsidR="00F926F6" w:rsidRDefault="001D3646">
          <w:pPr>
            <w:pStyle w:val="Heading1"/>
          </w:pPr>
          <w:r>
            <w:rPr>
              <w:lang w:val="en-GB" w:bidi="en-GB"/>
            </w:rPr>
            <w:t>Objective</w:t>
          </w:r>
        </w:p>
      </w:sdtContent>
    </w:sdt>
    <w:p w:rsidR="00F926F6" w:rsidRPr="00A65F2A" w:rsidRDefault="00D078BB" w:rsidP="00611C08">
      <w:pPr>
        <w:jc w:val="both"/>
        <w:rPr>
          <w:lang w:val="en-US"/>
        </w:rPr>
      </w:pPr>
      <w:r w:rsidRPr="00D078BB">
        <w:rPr>
          <w:rFonts w:ascii="Times" w:hAnsi="Times"/>
          <w:sz w:val="27"/>
          <w:szCs w:val="27"/>
        </w:rPr>
        <w:t xml:space="preserve">As a WordPress developer, </w:t>
      </w:r>
      <w:r w:rsidR="00611C08">
        <w:rPr>
          <w:rFonts w:ascii="Times" w:hAnsi="Times"/>
          <w:sz w:val="27"/>
          <w:szCs w:val="27"/>
        </w:rPr>
        <w:t>my</w:t>
      </w:r>
      <w:r w:rsidRPr="00D078BB">
        <w:rPr>
          <w:rFonts w:ascii="Times" w:hAnsi="Times"/>
          <w:sz w:val="27"/>
          <w:szCs w:val="27"/>
        </w:rPr>
        <w:t xml:space="preserve"> primary objectives are to design, develop, and maintain high-quality, scalable, and secure WordPress websites and applications</w:t>
      </w:r>
      <w:r w:rsidR="00611C08">
        <w:rPr>
          <w:rFonts w:ascii="Times" w:hAnsi="Times"/>
          <w:sz w:val="27"/>
          <w:szCs w:val="27"/>
        </w:rPr>
        <w:t xml:space="preserve"> while</w:t>
      </w:r>
      <w:r w:rsidRPr="00D078BB">
        <w:rPr>
          <w:rFonts w:ascii="Times" w:hAnsi="Times"/>
          <w:sz w:val="27"/>
          <w:szCs w:val="27"/>
        </w:rPr>
        <w:t xml:space="preserve"> collaborating with clients to understand their needs and providing timely solutions</w:t>
      </w:r>
      <w:r w:rsidR="00A65F2A">
        <w:rPr>
          <w:rFonts w:ascii="Times" w:hAnsi="Times"/>
          <w:sz w:val="27"/>
          <w:szCs w:val="27"/>
          <w:lang w:val="en-US"/>
        </w:rPr>
        <w:t>.</w:t>
      </w:r>
    </w:p>
    <w:p w:rsidR="00F926F6" w:rsidRDefault="00A65F2A">
      <w:pPr>
        <w:pStyle w:val="Heading1"/>
      </w:pPr>
      <w:r>
        <w:t>WORK EXPERIENCE</w:t>
      </w:r>
    </w:p>
    <w:p w:rsidR="00F926F6" w:rsidRPr="00447F90" w:rsidRDefault="00611C08" w:rsidP="0028118C">
      <w:pPr>
        <w:pStyle w:val="ListParagraph"/>
        <w:numPr>
          <w:ilvl w:val="0"/>
          <w:numId w:val="14"/>
        </w:numPr>
        <w:ind w:left="426" w:hanging="426"/>
        <w:rPr>
          <w:b/>
          <w:bCs/>
          <w:color w:val="auto"/>
        </w:rPr>
      </w:pPr>
      <w:r w:rsidRPr="00447F90">
        <w:rPr>
          <w:b/>
          <w:bCs/>
          <w:color w:val="auto"/>
        </w:rPr>
        <w:t>JAVANET ICT SOLUTIONS LTD</w:t>
      </w:r>
    </w:p>
    <w:p w:rsidR="00F926F6" w:rsidRPr="0028118C" w:rsidRDefault="00A65F2A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 xml:space="preserve">Senior </w:t>
      </w:r>
      <w:r w:rsidR="00611C08" w:rsidRPr="0028118C">
        <w:rPr>
          <w:rFonts w:asciiTheme="majorHAnsi" w:hAnsiTheme="majorHAnsi" w:cstheme="majorHAnsi"/>
          <w:sz w:val="18"/>
          <w:szCs w:val="18"/>
        </w:rPr>
        <w:t>WordPress Developer | From 12-09-2016 – 05-10-2020</w:t>
      </w:r>
      <w:r w:rsidR="0028118C">
        <w:rPr>
          <w:rFonts w:asciiTheme="majorHAnsi" w:hAnsiTheme="majorHAnsi" w:cstheme="majorHAnsi"/>
          <w:sz w:val="18"/>
          <w:szCs w:val="18"/>
        </w:rPr>
        <w:br/>
      </w:r>
    </w:p>
    <w:p w:rsidR="00611C08" w:rsidRPr="0028118C" w:rsidRDefault="00611C08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28118C">
        <w:rPr>
          <w:rFonts w:asciiTheme="majorHAnsi" w:hAnsiTheme="majorHAnsi" w:cstheme="majorHAnsi"/>
          <w:b/>
          <w:bCs/>
          <w:sz w:val="21"/>
          <w:szCs w:val="21"/>
        </w:rPr>
        <w:t>Key Responsibilities:</w:t>
      </w:r>
      <w:r w:rsidR="0028118C">
        <w:rPr>
          <w:rFonts w:asciiTheme="majorHAnsi" w:hAnsiTheme="majorHAnsi" w:cstheme="majorHAnsi"/>
          <w:b/>
          <w:bCs/>
          <w:sz w:val="21"/>
          <w:szCs w:val="21"/>
        </w:rPr>
        <w:br/>
      </w:r>
    </w:p>
    <w:p w:rsidR="00D4398E" w:rsidRPr="00D4398E" w:rsidRDefault="00D4398E" w:rsidP="00D4398E">
      <w:pPr>
        <w:pStyle w:val="ListBullet"/>
        <w:rPr>
          <w:rFonts w:ascii="Times New Roman" w:hAnsi="Times New Roman"/>
          <w:color w:val="auto"/>
          <w:sz w:val="24"/>
          <w:szCs w:val="24"/>
          <w:lang w:val="en-NG" w:eastAsia="en-GB"/>
        </w:rPr>
      </w:pPr>
      <w:r>
        <w:rPr>
          <w:lang w:eastAsia="en-GB"/>
        </w:rPr>
        <w:t>D</w:t>
      </w:r>
      <w:r w:rsidRPr="00D4398E">
        <w:rPr>
          <w:lang w:val="en-NG" w:eastAsia="en-GB"/>
        </w:rPr>
        <w:t>evelop custom WordPress themes, plugins, and websites</w:t>
      </w:r>
      <w:r>
        <w:rPr>
          <w:lang w:eastAsia="en-GB"/>
        </w:rPr>
        <w:t>.</w:t>
      </w:r>
    </w:p>
    <w:p w:rsidR="00D4398E" w:rsidRPr="00D4398E" w:rsidRDefault="00D4398E" w:rsidP="00D4398E">
      <w:pPr>
        <w:pStyle w:val="ListBullet"/>
        <w:rPr>
          <w:lang w:val="en-NG" w:eastAsia="en-GB"/>
        </w:rPr>
      </w:pPr>
      <w:r w:rsidRPr="00D4398E">
        <w:rPr>
          <w:lang w:val="en-NG" w:eastAsia="en-GB"/>
        </w:rPr>
        <w:t>Implemented custom designs and themes to enhance user experience and optimize website performance.</w:t>
      </w:r>
    </w:p>
    <w:p w:rsidR="00D4398E" w:rsidRPr="00D4398E" w:rsidRDefault="00D4398E" w:rsidP="00D4398E">
      <w:pPr>
        <w:pStyle w:val="ListBullet"/>
        <w:rPr>
          <w:lang w:val="en-NG" w:eastAsia="en-GB"/>
        </w:rPr>
      </w:pPr>
      <w:r w:rsidRPr="00D4398E">
        <w:rPr>
          <w:lang w:val="en-NG" w:eastAsia="en-GB"/>
        </w:rPr>
        <w:t>Utilized advanced techniques, such as custom post types, to create a smooth user experience when navigating through a Word</w:t>
      </w:r>
      <w:r>
        <w:rPr>
          <w:lang w:eastAsia="en-GB"/>
        </w:rPr>
        <w:t>P</w:t>
      </w:r>
      <w:r w:rsidRPr="00D4398E">
        <w:rPr>
          <w:lang w:val="en-NG" w:eastAsia="en-GB"/>
        </w:rPr>
        <w:t>ress site.</w:t>
      </w:r>
    </w:p>
    <w:p w:rsidR="00D4398E" w:rsidRPr="00D4398E" w:rsidRDefault="00D4398E" w:rsidP="00D4398E">
      <w:pPr>
        <w:pStyle w:val="ListBullet"/>
        <w:rPr>
          <w:rFonts w:ascii="Times New Roman" w:hAnsi="Times New Roman"/>
          <w:color w:val="auto"/>
          <w:sz w:val="24"/>
          <w:szCs w:val="24"/>
          <w:lang w:val="en-NG" w:eastAsia="en-GB"/>
        </w:rPr>
      </w:pPr>
      <w:r>
        <w:rPr>
          <w:lang w:eastAsia="en-GB"/>
        </w:rPr>
        <w:t>T</w:t>
      </w:r>
      <w:r w:rsidRPr="00D4398E">
        <w:rPr>
          <w:lang w:val="en-NG" w:eastAsia="en-GB"/>
        </w:rPr>
        <w:t>roubleshooting and resolving technical issues</w:t>
      </w:r>
    </w:p>
    <w:p w:rsidR="00D4398E" w:rsidRPr="0028118C" w:rsidRDefault="00D4398E" w:rsidP="0028118C">
      <w:pPr>
        <w:pStyle w:val="ListBullet"/>
        <w:rPr>
          <w:rFonts w:ascii="Times New Roman" w:hAnsi="Times New Roman"/>
          <w:color w:val="auto"/>
          <w:sz w:val="24"/>
          <w:szCs w:val="24"/>
          <w:lang w:val="en-NG" w:eastAsia="en-GB"/>
        </w:rPr>
      </w:pPr>
      <w:r>
        <w:rPr>
          <w:lang w:eastAsia="en-GB"/>
        </w:rPr>
        <w:t>E</w:t>
      </w:r>
      <w:r w:rsidRPr="00D4398E">
        <w:rPr>
          <w:lang w:val="en-NG" w:eastAsia="en-GB"/>
        </w:rPr>
        <w:t xml:space="preserve">nsuring </w:t>
      </w:r>
      <w:r>
        <w:rPr>
          <w:lang w:eastAsia="en-GB"/>
        </w:rPr>
        <w:t xml:space="preserve">responsiveness and </w:t>
      </w:r>
      <w:r w:rsidRPr="00D4398E">
        <w:rPr>
          <w:lang w:val="en-NG" w:eastAsia="en-GB"/>
        </w:rPr>
        <w:t>compatibility with various browsers and devices</w:t>
      </w:r>
    </w:p>
    <w:p w:rsidR="00D4398E" w:rsidRPr="00447F90" w:rsidRDefault="00D4398E" w:rsidP="0028118C">
      <w:pPr>
        <w:pStyle w:val="ListParagraph"/>
        <w:numPr>
          <w:ilvl w:val="0"/>
          <w:numId w:val="14"/>
        </w:numPr>
        <w:ind w:left="426" w:hanging="426"/>
        <w:rPr>
          <w:b/>
          <w:bCs/>
          <w:color w:val="auto"/>
        </w:rPr>
      </w:pPr>
      <w:r w:rsidRPr="00447F90">
        <w:rPr>
          <w:b/>
          <w:bCs/>
          <w:color w:val="auto"/>
        </w:rPr>
        <w:t>SURRAM CONTINENTAL SERVICES</w:t>
      </w:r>
    </w:p>
    <w:p w:rsidR="0018052A" w:rsidRPr="0028118C" w:rsidRDefault="00A65F2A" w:rsidP="00D4398E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  <w:lang w:val="en-US"/>
        </w:rPr>
        <w:t xml:space="preserve">Senior </w:t>
      </w:r>
      <w:r w:rsidR="00D4398E" w:rsidRPr="0018052A">
        <w:rPr>
          <w:rFonts w:asciiTheme="minorHAnsi" w:hAnsiTheme="minorHAnsi" w:cstheme="minorHAnsi"/>
          <w:sz w:val="18"/>
          <w:szCs w:val="18"/>
        </w:rPr>
        <w:t>WordPress Developer</w:t>
      </w:r>
      <w:r w:rsidR="0028118C">
        <w:rPr>
          <w:rFonts w:asciiTheme="minorHAnsi" w:hAnsiTheme="minorHAnsi" w:cstheme="minorHAnsi"/>
          <w:sz w:val="18"/>
          <w:szCs w:val="18"/>
          <w:lang w:val="en-US"/>
        </w:rPr>
        <w:t>/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Web Admin </w:t>
      </w:r>
      <w:r w:rsidR="0028118C">
        <w:rPr>
          <w:rFonts w:asciiTheme="minorHAnsi" w:hAnsiTheme="minorHAnsi" w:cstheme="minorHAnsi"/>
          <w:sz w:val="18"/>
          <w:szCs w:val="18"/>
          <w:lang w:val="en-US"/>
        </w:rPr>
        <w:t>Manager</w:t>
      </w:r>
      <w:r w:rsidR="00D4398E" w:rsidRPr="0018052A">
        <w:rPr>
          <w:rFonts w:asciiTheme="minorHAnsi" w:hAnsiTheme="minorHAnsi" w:cstheme="minorHAnsi"/>
          <w:sz w:val="18"/>
          <w:szCs w:val="18"/>
        </w:rPr>
        <w:t xml:space="preserve"> | From 20-10-2021 – 04-05-2024</w:t>
      </w:r>
      <w:r w:rsidR="0028118C">
        <w:rPr>
          <w:rFonts w:asciiTheme="minorHAnsi" w:hAnsiTheme="minorHAnsi" w:cstheme="minorHAnsi"/>
          <w:sz w:val="18"/>
          <w:szCs w:val="18"/>
        </w:rPr>
        <w:br/>
      </w:r>
    </w:p>
    <w:p w:rsidR="00D4398E" w:rsidRPr="0018052A" w:rsidRDefault="00D4398E" w:rsidP="00D4398E">
      <w:pPr>
        <w:rPr>
          <w:rFonts w:asciiTheme="minorHAnsi" w:hAnsiTheme="minorHAnsi" w:cstheme="minorHAnsi"/>
          <w:b/>
          <w:bCs/>
          <w:sz w:val="21"/>
          <w:szCs w:val="21"/>
        </w:rPr>
      </w:pPr>
      <w:r w:rsidRPr="0018052A">
        <w:rPr>
          <w:rFonts w:asciiTheme="minorHAnsi" w:hAnsiTheme="minorHAnsi" w:cstheme="minorHAnsi"/>
          <w:b/>
          <w:bCs/>
          <w:sz w:val="21"/>
          <w:szCs w:val="21"/>
        </w:rPr>
        <w:t>Key Responsibilities:</w:t>
      </w:r>
      <w:r w:rsidR="0028118C">
        <w:rPr>
          <w:rFonts w:asciiTheme="minorHAnsi" w:hAnsiTheme="minorHAnsi" w:cstheme="minorHAnsi"/>
          <w:b/>
          <w:bCs/>
          <w:sz w:val="21"/>
          <w:szCs w:val="21"/>
        </w:rPr>
        <w:br/>
      </w:r>
    </w:p>
    <w:p w:rsidR="00D4398E" w:rsidRPr="00D4398E" w:rsidRDefault="00D4398E" w:rsidP="00D4398E">
      <w:pPr>
        <w:pStyle w:val="ListBullet"/>
        <w:rPr>
          <w:lang w:val="en-NG" w:eastAsia="en-GB"/>
        </w:rPr>
      </w:pPr>
      <w:r w:rsidRPr="00D4398E">
        <w:rPr>
          <w:lang w:val="en-NG" w:eastAsia="en-GB"/>
        </w:rPr>
        <w:t>Implemented custom designs and themes to enhance user experience and optimize website performance.</w:t>
      </w:r>
    </w:p>
    <w:p w:rsidR="00D4398E" w:rsidRPr="00D4398E" w:rsidRDefault="00713F08" w:rsidP="00D4398E">
      <w:pPr>
        <w:pStyle w:val="ListBullet"/>
        <w:rPr>
          <w:lang w:val="en-NG" w:eastAsia="en-GB"/>
        </w:rPr>
      </w:pPr>
      <w:r>
        <w:rPr>
          <w:lang w:eastAsia="en-GB"/>
        </w:rPr>
        <w:t>WordPress website development and management</w:t>
      </w:r>
      <w:r w:rsidR="00D4398E" w:rsidRPr="00D4398E">
        <w:rPr>
          <w:lang w:val="en-NG" w:eastAsia="en-GB"/>
        </w:rPr>
        <w:t>.</w:t>
      </w:r>
    </w:p>
    <w:p w:rsidR="00D4398E" w:rsidRPr="00D4398E" w:rsidRDefault="00D4398E" w:rsidP="00D4398E">
      <w:pPr>
        <w:pStyle w:val="ListBullet"/>
        <w:rPr>
          <w:rFonts w:ascii="Times New Roman" w:hAnsi="Times New Roman"/>
          <w:color w:val="auto"/>
          <w:sz w:val="24"/>
          <w:szCs w:val="24"/>
          <w:lang w:val="en-NG" w:eastAsia="en-GB"/>
        </w:rPr>
      </w:pPr>
      <w:r>
        <w:rPr>
          <w:lang w:eastAsia="en-GB"/>
        </w:rPr>
        <w:t>T</w:t>
      </w:r>
      <w:r w:rsidRPr="00D4398E">
        <w:rPr>
          <w:lang w:val="en-NG" w:eastAsia="en-GB"/>
        </w:rPr>
        <w:t>roubleshooting and resolving technical issues</w:t>
      </w:r>
    </w:p>
    <w:p w:rsidR="00D4398E" w:rsidRPr="0028118C" w:rsidRDefault="00D4398E" w:rsidP="0028118C">
      <w:pPr>
        <w:pStyle w:val="ListBullet"/>
        <w:rPr>
          <w:rFonts w:ascii="Times New Roman" w:hAnsi="Times New Roman"/>
          <w:color w:val="auto"/>
          <w:sz w:val="24"/>
          <w:szCs w:val="24"/>
          <w:lang w:val="en-NG" w:eastAsia="en-GB"/>
        </w:rPr>
      </w:pPr>
      <w:r>
        <w:rPr>
          <w:lang w:eastAsia="en-GB"/>
        </w:rPr>
        <w:t>E</w:t>
      </w:r>
      <w:r w:rsidRPr="00D4398E">
        <w:rPr>
          <w:lang w:val="en-NG" w:eastAsia="en-GB"/>
        </w:rPr>
        <w:t xml:space="preserve">nsuring </w:t>
      </w:r>
      <w:r>
        <w:rPr>
          <w:lang w:eastAsia="en-GB"/>
        </w:rPr>
        <w:t xml:space="preserve">responsiveness and </w:t>
      </w:r>
      <w:r w:rsidRPr="00D4398E">
        <w:rPr>
          <w:lang w:val="en-NG" w:eastAsia="en-GB"/>
        </w:rPr>
        <w:t>compatibility with various browsers and devices</w:t>
      </w:r>
    </w:p>
    <w:p w:rsidR="00713F08" w:rsidRDefault="00713F08" w:rsidP="00713F08">
      <w:pPr>
        <w:pStyle w:val="Heading1"/>
      </w:pPr>
      <w:r>
        <w:lastRenderedPageBreak/>
        <w:t>Personal AChievements with wordpress</w:t>
      </w:r>
    </w:p>
    <w:p w:rsidR="00713F08" w:rsidRDefault="00713F08" w:rsidP="00713F08">
      <w:pPr>
        <w:pStyle w:val="ListBullet"/>
      </w:pPr>
      <w:r>
        <w:t>Developed multiple websites using the WordPress platform, ensuring each website was designed and optimized for all devices.</w:t>
      </w:r>
    </w:p>
    <w:p w:rsidR="0028118C" w:rsidRPr="00A65F2A" w:rsidRDefault="00713F08" w:rsidP="00A65F2A">
      <w:pPr>
        <w:pStyle w:val="ListBullet"/>
        <w:rPr>
          <w:sz w:val="24"/>
          <w:szCs w:val="24"/>
        </w:rPr>
      </w:pPr>
      <w:r>
        <w:t>Assisted in the development of web applications for multiple clients, using the WordPress platform as the foundation.</w:t>
      </w:r>
    </w:p>
    <w:p w:rsidR="00447F90" w:rsidRDefault="00861A1B" w:rsidP="00447F90">
      <w:pPr>
        <w:pStyle w:val="Heading1"/>
      </w:pPr>
      <w:r>
        <w:t xml:space="preserve">SOME </w:t>
      </w:r>
      <w:r w:rsidR="00447F90">
        <w:t>COMPLETED WORDPRESS WEBSITE PROJECTS</w:t>
      </w:r>
    </w:p>
    <w:p w:rsidR="00271B3B" w:rsidRDefault="00000000" w:rsidP="00271B3B">
      <w:pPr>
        <w:pStyle w:val="ListBullet"/>
      </w:pPr>
      <w:hyperlink r:id="rId9" w:history="1">
        <w:r w:rsidR="00271B3B" w:rsidRPr="00A47649">
          <w:rPr>
            <w:rStyle w:val="Hyperlink"/>
          </w:rPr>
          <w:t>www.folangebeautyacademy.com</w:t>
        </w:r>
      </w:hyperlink>
    </w:p>
    <w:p w:rsidR="00271B3B" w:rsidRDefault="00000000" w:rsidP="00271B3B">
      <w:pPr>
        <w:pStyle w:val="ListBullet"/>
      </w:pPr>
      <w:hyperlink r:id="rId10" w:history="1">
        <w:r w:rsidR="00271B3B" w:rsidRPr="00A47649">
          <w:rPr>
            <w:rStyle w:val="Hyperlink"/>
          </w:rPr>
          <w:t>www.kokamsrealtors.com</w:t>
        </w:r>
      </w:hyperlink>
    </w:p>
    <w:p w:rsidR="00271B3B" w:rsidRDefault="00000000" w:rsidP="00271B3B">
      <w:pPr>
        <w:pStyle w:val="ListBullet"/>
      </w:pPr>
      <w:hyperlink r:id="rId11" w:history="1">
        <w:r w:rsidR="00271B3B" w:rsidRPr="00A47649">
          <w:rPr>
            <w:rStyle w:val="Hyperlink"/>
          </w:rPr>
          <w:t>www.kanizconstruction.ng</w:t>
        </w:r>
      </w:hyperlink>
    </w:p>
    <w:p w:rsidR="00271B3B" w:rsidRDefault="00000000" w:rsidP="00271B3B">
      <w:pPr>
        <w:pStyle w:val="ListBullet"/>
      </w:pPr>
      <w:hyperlink r:id="rId12" w:history="1">
        <w:r w:rsidR="00271B3B" w:rsidRPr="00A47649">
          <w:rPr>
            <w:rStyle w:val="Hyperlink"/>
          </w:rPr>
          <w:t>www.solomonlange.com</w:t>
        </w:r>
      </w:hyperlink>
    </w:p>
    <w:p w:rsidR="00271B3B" w:rsidRDefault="00000000" w:rsidP="00271B3B">
      <w:pPr>
        <w:pStyle w:val="ListBullet"/>
      </w:pPr>
      <w:hyperlink r:id="rId13" w:history="1">
        <w:r w:rsidR="0018052A" w:rsidRPr="00A47649">
          <w:rPr>
            <w:rStyle w:val="Hyperlink"/>
          </w:rPr>
          <w:t>www.talfoundation.org.ng</w:t>
        </w:r>
      </w:hyperlink>
    </w:p>
    <w:p w:rsidR="0018052A" w:rsidRDefault="00000000" w:rsidP="00271B3B">
      <w:pPr>
        <w:pStyle w:val="ListBullet"/>
      </w:pPr>
      <w:hyperlink r:id="rId14" w:history="1">
        <w:r w:rsidR="0018052A" w:rsidRPr="00A47649">
          <w:rPr>
            <w:rStyle w:val="Hyperlink"/>
          </w:rPr>
          <w:t>www.goodnews9ja.info</w:t>
        </w:r>
      </w:hyperlink>
    </w:p>
    <w:sdt>
      <w:sdtPr>
        <w:id w:val="720946933"/>
        <w:placeholder>
          <w:docPart w:val="6EF510B59891E641831C568EAA6C0853"/>
        </w:placeholder>
        <w:temporary/>
        <w:showingPlcHdr/>
        <w15:appearance w15:val="hidden"/>
      </w:sdtPr>
      <w:sdtContent>
        <w:p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p w:rsidR="00447F90" w:rsidRPr="00447F90" w:rsidRDefault="00447F90" w:rsidP="00447F90">
      <w:pPr>
        <w:pStyle w:val="ListParagraph"/>
        <w:numPr>
          <w:ilvl w:val="0"/>
          <w:numId w:val="15"/>
        </w:numPr>
        <w:ind w:left="567" w:hanging="567"/>
      </w:pPr>
      <w:r w:rsidRPr="00447F90">
        <w:t>Diploma in Computer Studies</w:t>
      </w:r>
      <w:r w:rsidR="00A65F2A">
        <w:t>/Web development</w:t>
      </w:r>
      <w:r w:rsidRPr="00447F90">
        <w:t xml:space="preserve"> | </w:t>
      </w:r>
      <w:proofErr w:type="spellStart"/>
      <w:r w:rsidRPr="00447F90">
        <w:t>S</w:t>
      </w:r>
      <w:r w:rsidR="00A65F2A">
        <w:t>y</w:t>
      </w:r>
      <w:r w:rsidRPr="00447F90">
        <w:t>netics</w:t>
      </w:r>
      <w:proofErr w:type="spellEnd"/>
      <w:r w:rsidRPr="00447F90">
        <w:t xml:space="preserve"> Computer Institute | 200</w:t>
      </w:r>
      <w:r w:rsidR="00A65F2A">
        <w:t>4</w:t>
      </w:r>
    </w:p>
    <w:p w:rsidR="00F926F6" w:rsidRDefault="0028118C" w:rsidP="00447F90">
      <w:pPr>
        <w:pStyle w:val="ListParagraph"/>
        <w:numPr>
          <w:ilvl w:val="0"/>
          <w:numId w:val="15"/>
        </w:numPr>
        <w:ind w:left="567" w:hanging="567"/>
      </w:pPr>
      <w:r w:rsidRPr="00447F90">
        <w:t xml:space="preserve">BSc in Computer Science | University of </w:t>
      </w:r>
      <w:r w:rsidR="00A65F2A">
        <w:t>Abuja</w:t>
      </w:r>
      <w:r w:rsidRPr="00447F90">
        <w:t xml:space="preserve">   | 2006 </w:t>
      </w:r>
      <w:r w:rsidR="00861A1B">
        <w:t>–</w:t>
      </w:r>
      <w:r w:rsidRPr="00447F90">
        <w:t xml:space="preserve"> 2011</w:t>
      </w:r>
      <w:r w:rsidR="00861A1B">
        <w:t xml:space="preserve"> </w:t>
      </w:r>
    </w:p>
    <w:p w:rsidR="00F926F6" w:rsidRDefault="00447F90">
      <w:pPr>
        <w:pStyle w:val="Heading1"/>
      </w:pPr>
      <w:r>
        <w:t>Professional skills</w:t>
      </w:r>
    </w:p>
    <w:p w:rsidR="00F926F6" w:rsidRDefault="00447F90" w:rsidP="00447F90">
      <w:pPr>
        <w:pStyle w:val="ListBullet"/>
      </w:pPr>
      <w:r>
        <w:t>WordPress Development</w:t>
      </w:r>
    </w:p>
    <w:p w:rsidR="00447F90" w:rsidRDefault="00A65F2A" w:rsidP="00447F90">
      <w:pPr>
        <w:pStyle w:val="ListBullet"/>
      </w:pPr>
      <w:r>
        <w:t>Py</w:t>
      </w:r>
      <w:r w:rsidR="0029655D">
        <w:t xml:space="preserve">thon/PHP </w:t>
      </w:r>
      <w:r w:rsidR="00447F90">
        <w:t>Programming</w:t>
      </w:r>
    </w:p>
    <w:p w:rsidR="00447F90" w:rsidRDefault="00861A1B" w:rsidP="00447F90">
      <w:pPr>
        <w:pStyle w:val="ListBullet"/>
      </w:pPr>
      <w:r>
        <w:t>Django Developer</w:t>
      </w:r>
    </w:p>
    <w:p w:rsidR="0029655D" w:rsidRDefault="0029655D" w:rsidP="00447F90">
      <w:pPr>
        <w:pStyle w:val="ListBullet"/>
      </w:pPr>
      <w:r>
        <w:t>Bootstrap Developer</w:t>
      </w:r>
    </w:p>
    <w:p w:rsidR="0029655D" w:rsidRDefault="0029655D" w:rsidP="00447F90">
      <w:pPr>
        <w:pStyle w:val="ListBullet"/>
      </w:pPr>
      <w:r>
        <w:t>Django Developer</w:t>
      </w:r>
    </w:p>
    <w:p w:rsidR="00447F90" w:rsidRDefault="00447F90" w:rsidP="00447F90">
      <w:pPr>
        <w:pStyle w:val="ListBullet"/>
      </w:pPr>
      <w:r>
        <w:t>MySQL Databases</w:t>
      </w:r>
    </w:p>
    <w:p w:rsidR="00861A1B" w:rsidRDefault="00861A1B" w:rsidP="00861A1B">
      <w:pPr>
        <w:pStyle w:val="ListBullet"/>
        <w:numPr>
          <w:ilvl w:val="0"/>
          <w:numId w:val="0"/>
        </w:numPr>
        <w:ind w:left="216" w:hanging="216"/>
      </w:pPr>
    </w:p>
    <w:p w:rsidR="00861A1B" w:rsidRDefault="00861A1B" w:rsidP="00861A1B">
      <w:pPr>
        <w:pStyle w:val="Heading1"/>
      </w:pPr>
      <w:r>
        <w:t>REFEREE</w:t>
      </w:r>
    </w:p>
    <w:p w:rsidR="00861A1B" w:rsidRDefault="00861A1B" w:rsidP="00861A1B">
      <w:pPr>
        <w:pStyle w:val="ListBullet"/>
        <w:numPr>
          <w:ilvl w:val="0"/>
          <w:numId w:val="0"/>
        </w:numPr>
        <w:ind w:left="2"/>
      </w:pPr>
      <w:r w:rsidRPr="00861A1B">
        <w:rPr>
          <w:b/>
          <w:bCs/>
        </w:rPr>
        <w:t xml:space="preserve">Mr. </w:t>
      </w:r>
      <w:proofErr w:type="spellStart"/>
      <w:r w:rsidRPr="00861A1B">
        <w:rPr>
          <w:b/>
          <w:bCs/>
        </w:rPr>
        <w:t>Ejiro</w:t>
      </w:r>
      <w:proofErr w:type="spellEnd"/>
      <w:r w:rsidRPr="00861A1B">
        <w:rPr>
          <w:b/>
          <w:bCs/>
        </w:rPr>
        <w:t xml:space="preserve"> </w:t>
      </w:r>
      <w:proofErr w:type="spellStart"/>
      <w:r w:rsidRPr="00861A1B">
        <w:rPr>
          <w:b/>
          <w:bCs/>
        </w:rPr>
        <w:t>Gbenedio</w:t>
      </w:r>
      <w:proofErr w:type="spellEnd"/>
      <w:r>
        <w:rPr>
          <w:b/>
          <w:bCs/>
        </w:rPr>
        <w:t xml:space="preserve"> (Mentor)</w:t>
      </w:r>
      <w:r>
        <w:br/>
        <w:t>CEO/Founder Quantum Cloud Ltd, Abuja</w:t>
      </w:r>
    </w:p>
    <w:p w:rsidR="00861A1B" w:rsidRDefault="00861A1B" w:rsidP="00861A1B">
      <w:pPr>
        <w:pStyle w:val="ListBullet"/>
        <w:numPr>
          <w:ilvl w:val="0"/>
          <w:numId w:val="0"/>
        </w:numPr>
        <w:ind w:left="2"/>
      </w:pPr>
      <w:r>
        <w:rPr>
          <w:b/>
          <w:bCs/>
        </w:rPr>
        <w:t>Tell: +2349027006000</w:t>
      </w:r>
      <w:r>
        <w:br/>
      </w:r>
    </w:p>
    <w:sectPr w:rsidR="00861A1B" w:rsidSect="0028118C">
      <w:headerReference w:type="default" r:id="rId15"/>
      <w:footerReference w:type="default" r:id="rId16"/>
      <w:headerReference w:type="first" r:id="rId17"/>
      <w:pgSz w:w="11907" w:h="16839" w:code="9"/>
      <w:pgMar w:top="274" w:right="1368" w:bottom="395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487A" w:rsidRDefault="005E487A">
      <w:r>
        <w:separator/>
      </w:r>
    </w:p>
  </w:endnote>
  <w:endnote w:type="continuationSeparator" w:id="0">
    <w:p w:rsidR="005E487A" w:rsidRDefault="005E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487A" w:rsidRDefault="005E487A">
      <w:r>
        <w:separator/>
      </w:r>
    </w:p>
  </w:footnote>
  <w:footnote w:type="continuationSeparator" w:id="0">
    <w:p w:rsidR="005E487A" w:rsidRDefault="005E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ACB884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CF7599"/>
    <w:multiLevelType w:val="hybridMultilevel"/>
    <w:tmpl w:val="C66822F8"/>
    <w:lvl w:ilvl="0" w:tplc="C62AE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D4E4F"/>
    <w:multiLevelType w:val="hybridMultilevel"/>
    <w:tmpl w:val="80A81BC4"/>
    <w:lvl w:ilvl="0" w:tplc="D2746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0037005">
    <w:abstractNumId w:val="9"/>
  </w:num>
  <w:num w:numId="2" w16cid:durableId="2146388880">
    <w:abstractNumId w:val="12"/>
  </w:num>
  <w:num w:numId="3" w16cid:durableId="1871601116">
    <w:abstractNumId w:val="11"/>
  </w:num>
  <w:num w:numId="4" w16cid:durableId="1751581240">
    <w:abstractNumId w:val="7"/>
  </w:num>
  <w:num w:numId="5" w16cid:durableId="1648821081">
    <w:abstractNumId w:val="6"/>
  </w:num>
  <w:num w:numId="6" w16cid:durableId="1221331128">
    <w:abstractNumId w:val="5"/>
  </w:num>
  <w:num w:numId="7" w16cid:durableId="1825049315">
    <w:abstractNumId w:val="4"/>
  </w:num>
  <w:num w:numId="8" w16cid:durableId="1626738946">
    <w:abstractNumId w:val="8"/>
  </w:num>
  <w:num w:numId="9" w16cid:durableId="1252541318">
    <w:abstractNumId w:val="3"/>
  </w:num>
  <w:num w:numId="10" w16cid:durableId="1451627490">
    <w:abstractNumId w:val="2"/>
  </w:num>
  <w:num w:numId="11" w16cid:durableId="1381325865">
    <w:abstractNumId w:val="1"/>
  </w:num>
  <w:num w:numId="12" w16cid:durableId="1291204336">
    <w:abstractNumId w:val="0"/>
  </w:num>
  <w:num w:numId="13" w16cid:durableId="612326870">
    <w:abstractNumId w:val="13"/>
  </w:num>
  <w:num w:numId="14" w16cid:durableId="1695114062">
    <w:abstractNumId w:val="10"/>
  </w:num>
  <w:num w:numId="15" w16cid:durableId="5703091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BB"/>
    <w:rsid w:val="0018052A"/>
    <w:rsid w:val="001B2102"/>
    <w:rsid w:val="001D3646"/>
    <w:rsid w:val="001E0D44"/>
    <w:rsid w:val="00271B3B"/>
    <w:rsid w:val="0028118C"/>
    <w:rsid w:val="0029655D"/>
    <w:rsid w:val="00447F90"/>
    <w:rsid w:val="0049083B"/>
    <w:rsid w:val="005E487A"/>
    <w:rsid w:val="00611C08"/>
    <w:rsid w:val="00662BAD"/>
    <w:rsid w:val="00713F08"/>
    <w:rsid w:val="007E19F5"/>
    <w:rsid w:val="00803426"/>
    <w:rsid w:val="00861A1B"/>
    <w:rsid w:val="00A65F2A"/>
    <w:rsid w:val="00B53218"/>
    <w:rsid w:val="00C9772B"/>
    <w:rsid w:val="00D078BB"/>
    <w:rsid w:val="00D4398E"/>
    <w:rsid w:val="00DE27A3"/>
    <w:rsid w:val="00E96E06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3661D"/>
  <w15:chartTrackingRefBased/>
  <w15:docId w15:val="{05356B01-26D4-594C-B950-CEAE6C01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08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NG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0E0B05" w:themeColor="text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line="312" w:lineRule="auto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line="312" w:lineRule="auto"/>
      <w:outlineLvl w:val="2"/>
    </w:pPr>
    <w:rPr>
      <w:rFonts w:asciiTheme="majorHAnsi" w:eastAsiaTheme="majorEastAsia" w:hAnsiTheme="majorHAnsi" w:cstheme="majorBidi"/>
      <w:color w:val="0E0B05" w:themeColor="text2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line="312" w:lineRule="auto"/>
      <w:outlineLvl w:val="3"/>
    </w:pPr>
    <w:rPr>
      <w:rFonts w:asciiTheme="majorHAnsi" w:eastAsiaTheme="majorEastAsia" w:hAnsiTheme="majorHAnsi" w:cstheme="majorBidi"/>
      <w:iCs/>
      <w:color w:val="0E0B05" w:themeColor="text2"/>
      <w:sz w:val="20"/>
      <w:szCs w:val="20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line="312" w:lineRule="auto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  <w:szCs w:val="20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312" w:lineRule="auto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  <w:szCs w:val="20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312" w:lineRule="auto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  <w:szCs w:val="20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line="312" w:lineRule="auto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line="312" w:lineRule="auto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eastAsiaTheme="minorHAnsi" w:hAnsiTheme="majorHAnsi" w:cstheme="minorBidi"/>
      <w:color w:val="7F7F7F" w:themeColor="text1" w:themeTint="80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after="18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 w:cstheme="minorBidi"/>
      <w:color w:val="7F7F7F" w:themeColor="text1" w:themeTint="80"/>
      <w:spacing w:val="15"/>
      <w:szCs w:val="22"/>
      <w:lang w:val="en-US" w:eastAsia="ja-JP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 w:line="312" w:lineRule="auto"/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/>
    </w:pPr>
    <w:rPr>
      <w:rFonts w:asciiTheme="minorHAnsi" w:eastAsiaTheme="minorHAnsi" w:hAnsiTheme="minorHAnsi" w:cstheme="minorBidi"/>
      <w:color w:val="0E0B05" w:themeColor="text2"/>
      <w:szCs w:val="20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 w:line="312" w:lineRule="auto"/>
    </w:pPr>
    <w:rPr>
      <w:rFonts w:asciiTheme="minorHAnsi" w:eastAsiaTheme="minorHAnsi" w:hAnsiTheme="minorHAnsi" w:cstheme="minorBidi"/>
      <w:iCs/>
      <w:color w:val="7F7F7F" w:themeColor="text1" w:themeTint="80"/>
      <w:sz w:val="26"/>
      <w:szCs w:val="20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312" w:lineRule="auto"/>
    </w:pPr>
    <w:rPr>
      <w:rFonts w:asciiTheme="minorHAnsi" w:eastAsiaTheme="minorHAnsi" w:hAnsiTheme="minorHAnsi" w:cstheme="minorBidi"/>
      <w:b/>
      <w:iCs/>
      <w:color w:val="262626" w:themeColor="text1" w:themeTint="D9"/>
      <w:sz w:val="26"/>
      <w:szCs w:val="2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/>
    </w:pPr>
    <w:rPr>
      <w:rFonts w:asciiTheme="minorHAnsi" w:eastAsiaTheme="minorHAnsi" w:hAnsiTheme="minorHAnsi" w:cstheme="minorBidi"/>
      <w:iCs/>
      <w:color w:val="262626" w:themeColor="text1" w:themeTint="D9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pPr>
      <w:spacing w:after="180" w:line="312" w:lineRule="auto"/>
      <w:ind w:left="216"/>
      <w:contextualSpacing/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 w:after="180" w:line="312" w:lineRule="auto"/>
    </w:pPr>
    <w:rPr>
      <w:rFonts w:asciiTheme="majorHAnsi" w:eastAsiaTheme="majorEastAsia" w:hAnsiTheme="majorHAnsi" w:cstheme="majorBidi"/>
      <w:b/>
      <w:bCs/>
      <w:color w:val="7F7F7F" w:themeColor="text1" w:themeTint="80"/>
      <w:lang w:val="en-US" w:eastAsia="ja-JP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after="180" w:line="192" w:lineRule="auto"/>
      <w:contextualSpacing/>
    </w:pPr>
    <w:rPr>
      <w:rFonts w:asciiTheme="majorHAnsi" w:eastAsiaTheme="minorHAnsi" w:hAnsiTheme="majorHAnsi" w:cstheme="minorBidi"/>
      <w:b/>
      <w:caps/>
      <w:color w:val="0E0B05" w:themeColor="text2"/>
      <w:kern w:val="28"/>
      <w:sz w:val="70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  <w:spacing w:after="180" w:line="312" w:lineRule="auto"/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/>
      <w:contextualSpacing/>
    </w:pPr>
    <w:rPr>
      <w:rFonts w:asciiTheme="minorHAnsi" w:eastAsiaTheme="minorHAnsi" w:hAnsiTheme="minorHAnsi" w:cstheme="minorBidi"/>
      <w:color w:val="0E0B05" w:themeColor="text2"/>
      <w:szCs w:val="20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/>
    </w:pPr>
    <w:rPr>
      <w:rFonts w:asciiTheme="minorHAnsi" w:eastAsiaTheme="minorHAnsi" w:hAnsiTheme="minorHAnsi" w:cstheme="minorBidi"/>
      <w:color w:val="0E0B05" w:themeColor="text2"/>
      <w:szCs w:val="20"/>
      <w:lang w:val="en-US"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/>
      <w:contextualSpacing/>
    </w:pPr>
    <w:rPr>
      <w:rFonts w:asciiTheme="minorHAnsi" w:eastAsiaTheme="minorHAnsi" w:hAnsiTheme="minorHAnsi" w:cstheme="minorBidi"/>
      <w:color w:val="0E0B05" w:themeColor="text2"/>
      <w:sz w:val="20"/>
      <w:szCs w:val="20"/>
      <w:lang w:val="en-US"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271B3B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ntason@gmail.com" TargetMode="External"/><Relationship Id="rId13" Type="http://schemas.openxmlformats.org/officeDocument/2006/relationships/hyperlink" Target="http://www.talfoundation.org.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lomonlange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anizconstruction.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kokamsrealtors.com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folangebeautyacademy.com" TargetMode="External"/><Relationship Id="rId14" Type="http://schemas.openxmlformats.org/officeDocument/2006/relationships/hyperlink" Target="http://www.goodnews9ja.inf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GB%7b18D59E54-7823-E440-8CD3-2F90A7AD83C7%7d/%7b6159BF1E-B4BC-B843-BBAD-BE4C7F8302C8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8955451D4F574FA9C7CFEC7BC40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2DB84-046B-8341-98E6-76BE0A94FBA3}"/>
      </w:docPartPr>
      <w:docPartBody>
        <w:p w:rsidR="00933086" w:rsidRDefault="00000000">
          <w:pPr>
            <w:pStyle w:val="758955451D4F574FA9C7CFEC7BC40A4B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6EF510B59891E641831C568EAA6C0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65EC-30B2-CA42-849D-2889A4842080}"/>
      </w:docPartPr>
      <w:docPartBody>
        <w:p w:rsidR="00933086" w:rsidRDefault="00000000">
          <w:pPr>
            <w:pStyle w:val="6EF510B59891E641831C568EAA6C0853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156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8B"/>
    <w:rsid w:val="0085068B"/>
    <w:rsid w:val="00890D10"/>
    <w:rsid w:val="00933086"/>
    <w:rsid w:val="009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2AE0D12C358A44A650C13090E75B27">
    <w:name w:val="672AE0D12C358A44A650C13090E75B27"/>
    <w:rsid w:val="00933086"/>
  </w:style>
  <w:style w:type="paragraph" w:customStyle="1" w:styleId="758955451D4F574FA9C7CFEC7BC40A4B">
    <w:name w:val="758955451D4F574FA9C7CFEC7BC40A4B"/>
  </w:style>
  <w:style w:type="paragraph" w:customStyle="1" w:styleId="03E10A18C4D14B44902E23AAA69698F7">
    <w:name w:val="03E10A18C4D14B44902E23AAA69698F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6EF510B59891E641831C568EAA6C0853">
    <w:name w:val="6EF510B59891E641831C568EAA6C0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{6159BF1E-B4BC-B843-BBAD-BE4C7F8302C8}tf10002074.dotx</Template>
  <TotalTime>8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2024-08-26T15:10:00Z</dcterms:created>
  <dcterms:modified xsi:type="dcterms:W3CDTF">2024-08-26T15:10:00Z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